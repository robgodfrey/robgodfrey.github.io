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0AA" w:rsidRDefault="005620AA" w:rsidP="00C2753F">
      <w:pPr>
        <w:rPr>
          <w:rFonts w:ascii="Arial" w:hAnsi="Arial" w:cs="Arial"/>
          <w:b/>
          <w:sz w:val="24"/>
          <w:szCs w:val="24"/>
        </w:rPr>
      </w:pPr>
      <w:r w:rsidRPr="00622E43">
        <w:rPr>
          <w:rFonts w:ascii="Arial" w:hAnsi="Arial" w:cs="Arial"/>
          <w:b/>
          <w:sz w:val="24"/>
          <w:szCs w:val="24"/>
        </w:rPr>
        <w:t>Wing Library Developments</w:t>
      </w:r>
    </w:p>
    <w:p w:rsidR="005620AA" w:rsidRDefault="005620AA" w:rsidP="00622E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Wing Library is going to become a community partnership library.</w:t>
      </w:r>
    </w:p>
    <w:p w:rsidR="005620AA" w:rsidRDefault="005620AA" w:rsidP="00622E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group of interested villagers are looking at what this will mean for the village.</w:t>
      </w:r>
    </w:p>
    <w:p w:rsidR="005620AA" w:rsidRDefault="005620AA" w:rsidP="00622E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would like to hear your views so that the ‘new’ library will develop in the way that people want.</w:t>
      </w:r>
    </w:p>
    <w:p w:rsidR="005620AA" w:rsidRDefault="005620AA" w:rsidP="00622E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spend a few minutes considering the following questions and send your replies by:</w:t>
      </w:r>
    </w:p>
    <w:p w:rsidR="005620AA" w:rsidRDefault="005620AA" w:rsidP="00622E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to </w:t>
      </w:r>
      <w:hyperlink r:id="rId7" w:history="1">
        <w:r w:rsidRPr="00243C47">
          <w:rPr>
            <w:rStyle w:val="Hyperlink"/>
            <w:rFonts w:ascii="Arial" w:hAnsi="Arial" w:cs="Arial"/>
            <w:sz w:val="24"/>
            <w:szCs w:val="24"/>
          </w:rPr>
          <w:t>ginnyhollas@hotmail.com</w:t>
        </w:r>
      </w:hyperlink>
      <w:r>
        <w:rPr>
          <w:rFonts w:ascii="Arial" w:hAnsi="Arial" w:cs="Arial"/>
          <w:sz w:val="24"/>
          <w:szCs w:val="24"/>
        </w:rPr>
        <w:t xml:space="preserve">  or by hand/post to Wing Library by  </w:t>
      </w:r>
      <w:r>
        <w:rPr>
          <w:rFonts w:ascii="Arial" w:hAnsi="Arial" w:cs="Arial"/>
          <w:b/>
          <w:sz w:val="24"/>
          <w:szCs w:val="24"/>
        </w:rPr>
        <w:t>30</w:t>
      </w:r>
      <w:r w:rsidRPr="00F7654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June</w:t>
      </w:r>
      <w:r w:rsidRPr="00F7654A">
        <w:rPr>
          <w:rFonts w:ascii="Arial" w:hAnsi="Arial" w:cs="Arial"/>
          <w:b/>
          <w:sz w:val="24"/>
          <w:szCs w:val="24"/>
        </w:rPr>
        <w:t xml:space="preserve"> 11</w:t>
      </w:r>
    </w:p>
    <w:p w:rsidR="005620AA" w:rsidRDefault="005620AA" w:rsidP="00622E43">
      <w:pPr>
        <w:rPr>
          <w:rFonts w:ascii="Arial" w:hAnsi="Arial" w:cs="Arial"/>
          <w:sz w:val="24"/>
          <w:szCs w:val="24"/>
        </w:rPr>
      </w:pPr>
    </w:p>
    <w:p w:rsidR="005620AA" w:rsidRDefault="005620AA" w:rsidP="00622E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Do you currently use Wing Library?</w:t>
      </w:r>
    </w:p>
    <w:p w:rsidR="005620AA" w:rsidRPr="00622E43" w:rsidRDefault="005620AA" w:rsidP="00622E4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Yes               </w:t>
      </w:r>
      <w:bookmarkStart w:id="0" w:name="Check1"/>
      <w:r>
        <w:rPr>
          <w:rFonts w:ascii="Arial" w:hAnsi="Arial" w:cs="Arial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bookmarkEnd w:id="0"/>
      <w:r>
        <w:rPr>
          <w:rFonts w:ascii="Arial" w:hAnsi="Arial" w:cs="Arial"/>
          <w:sz w:val="24"/>
          <w:szCs w:val="24"/>
        </w:rPr>
        <w:tab/>
        <w:t xml:space="preserve">       No   </w:t>
      </w:r>
      <w:r>
        <w:rPr>
          <w:rFonts w:ascii="Arial" w:hAnsi="Arial" w:cs="Arial"/>
          <w:sz w:val="24"/>
          <w:szCs w:val="24"/>
        </w:rPr>
        <w:tab/>
      </w:r>
      <w:bookmarkStart w:id="1" w:name="Check2"/>
      <w:r>
        <w:rPr>
          <w:rFonts w:ascii="Arial" w:hAnsi="Arial" w:cs="Arial"/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bookmarkEnd w:id="1"/>
    </w:p>
    <w:p w:rsidR="005620AA" w:rsidRDefault="005620AA" w:rsidP="008B4F75">
      <w:pPr>
        <w:rPr>
          <w:rFonts w:ascii="Arial" w:hAnsi="Arial" w:cs="Arial"/>
          <w:b/>
          <w:sz w:val="24"/>
          <w:szCs w:val="24"/>
        </w:rPr>
      </w:pPr>
    </w:p>
    <w:p w:rsidR="005620AA" w:rsidRDefault="005620AA" w:rsidP="008B4F75">
      <w:pPr>
        <w:rPr>
          <w:rFonts w:ascii="Arial" w:hAnsi="Arial" w:cs="Arial"/>
          <w:b/>
          <w:sz w:val="24"/>
          <w:szCs w:val="24"/>
        </w:rPr>
      </w:pPr>
    </w:p>
    <w:p w:rsidR="005620AA" w:rsidRDefault="005620AA" w:rsidP="001D66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B4F75">
        <w:rPr>
          <w:rFonts w:ascii="Arial" w:hAnsi="Arial" w:cs="Arial"/>
          <w:sz w:val="24"/>
          <w:szCs w:val="24"/>
        </w:rPr>
        <w:t xml:space="preserve"> Would you be interested </w:t>
      </w:r>
      <w:r>
        <w:rPr>
          <w:rFonts w:ascii="Arial" w:hAnsi="Arial" w:cs="Arial"/>
          <w:sz w:val="24"/>
          <w:szCs w:val="24"/>
        </w:rPr>
        <w:t>in different opening times?</w:t>
      </w:r>
      <w:r w:rsidRPr="001D669F">
        <w:rPr>
          <w:rFonts w:ascii="Arial" w:hAnsi="Arial" w:cs="Arial"/>
          <w:sz w:val="24"/>
          <w:szCs w:val="24"/>
        </w:rPr>
        <w:t xml:space="preserve"> </w:t>
      </w:r>
    </w:p>
    <w:p w:rsidR="005620AA" w:rsidRPr="00622E43" w:rsidRDefault="005620AA" w:rsidP="001D669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Yes               </w:t>
      </w:r>
      <w:r>
        <w:rPr>
          <w:rFonts w:ascii="Arial" w:hAnsi="Arial" w:cs="Arial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  <w:t xml:space="preserve">       No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</w:p>
    <w:p w:rsidR="005620AA" w:rsidRDefault="005620AA" w:rsidP="008B4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</w:p>
    <w:p w:rsidR="005620AA" w:rsidRDefault="005620AA" w:rsidP="008B4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If yes, please state opening times which would suit you e.g. Mon 10-12</w:t>
      </w:r>
    </w:p>
    <w:p w:rsidR="005620AA" w:rsidRDefault="005620AA" w:rsidP="008B4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bookmarkStart w:id="2" w:name="Text1"/>
      <w:r>
        <w:rPr>
          <w:rFonts w:ascii="Arial" w:hAnsi="Arial" w:cs="Arial"/>
          <w:sz w:val="24"/>
          <w:szCs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sz w:val="24"/>
          <w:szCs w:val="24"/>
        </w:rPr>
        <w:fldChar w:fldCharType="end"/>
      </w:r>
      <w:bookmarkEnd w:id="2"/>
    </w:p>
    <w:p w:rsidR="005620AA" w:rsidRDefault="005620AA" w:rsidP="008B4F75">
      <w:pPr>
        <w:rPr>
          <w:rFonts w:ascii="Arial" w:hAnsi="Arial" w:cs="Arial"/>
          <w:sz w:val="24"/>
          <w:szCs w:val="24"/>
        </w:rPr>
      </w:pPr>
    </w:p>
    <w:p w:rsidR="005620AA" w:rsidRDefault="005620AA" w:rsidP="008B4F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Would you be interested in any of the following activities taking place in the library?  Please tick all activities which might interest you.</w:t>
      </w:r>
    </w:p>
    <w:p w:rsidR="005620AA" w:rsidRDefault="005620AA" w:rsidP="008B4F75">
      <w:pPr>
        <w:pStyle w:val="ListParagraph"/>
        <w:rPr>
          <w:rFonts w:ascii="Arial" w:hAnsi="Arial" w:cs="Arial"/>
          <w:sz w:val="24"/>
          <w:szCs w:val="24"/>
        </w:rPr>
      </w:pPr>
    </w:p>
    <w:p w:rsidR="005620AA" w:rsidRDefault="005620AA" w:rsidP="008B4F7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  <w:t>use of a computer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  <w:t>use of a photocopier</w:t>
      </w:r>
    </w:p>
    <w:p w:rsidR="005620AA" w:rsidRDefault="005620AA" w:rsidP="008B4F75">
      <w:pPr>
        <w:pStyle w:val="ListParagraph"/>
        <w:rPr>
          <w:rFonts w:ascii="Arial" w:hAnsi="Arial" w:cs="Arial"/>
          <w:sz w:val="24"/>
          <w:szCs w:val="24"/>
        </w:rPr>
      </w:pPr>
    </w:p>
    <w:p w:rsidR="005620AA" w:rsidRDefault="005620AA" w:rsidP="008B4F7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  <w:t>activities for under 5s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  <w:t>book club</w:t>
      </w:r>
    </w:p>
    <w:p w:rsidR="005620AA" w:rsidRDefault="005620AA" w:rsidP="008B4F75">
      <w:pPr>
        <w:pStyle w:val="ListParagraph"/>
        <w:rPr>
          <w:rFonts w:ascii="Arial" w:hAnsi="Arial" w:cs="Arial"/>
          <w:sz w:val="24"/>
          <w:szCs w:val="24"/>
        </w:rPr>
      </w:pPr>
    </w:p>
    <w:p w:rsidR="005620AA" w:rsidRDefault="005620AA" w:rsidP="008B4F7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  <w:t xml:space="preserve">holiday activities 7 – 11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  <w:t xml:space="preserve">second hand book shop </w:t>
      </w:r>
    </w:p>
    <w:p w:rsidR="005620AA" w:rsidRDefault="005620AA" w:rsidP="008B4F75">
      <w:pPr>
        <w:pStyle w:val="ListParagraph"/>
        <w:rPr>
          <w:rFonts w:ascii="Arial" w:hAnsi="Arial" w:cs="Arial"/>
          <w:sz w:val="24"/>
          <w:szCs w:val="24"/>
        </w:rPr>
      </w:pPr>
    </w:p>
    <w:p w:rsidR="005620AA" w:rsidRDefault="005620AA" w:rsidP="008B4F7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  <w:t xml:space="preserve">coffee &amp; reading paper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  <w:t>village history project</w:t>
      </w:r>
    </w:p>
    <w:p w:rsidR="005620AA" w:rsidRDefault="005620AA" w:rsidP="008B4F75">
      <w:pPr>
        <w:pStyle w:val="ListParagraph"/>
        <w:rPr>
          <w:rFonts w:ascii="Arial" w:hAnsi="Arial" w:cs="Arial"/>
          <w:sz w:val="24"/>
          <w:szCs w:val="24"/>
        </w:rPr>
      </w:pPr>
    </w:p>
    <w:p w:rsidR="005620AA" w:rsidRDefault="005620AA" w:rsidP="008B4F7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add any ideas of your own:</w:t>
      </w:r>
    </w:p>
    <w:p w:rsidR="005620AA" w:rsidRDefault="005620AA" w:rsidP="008B4F75">
      <w:pPr>
        <w:pStyle w:val="ListParagraph"/>
        <w:rPr>
          <w:rFonts w:ascii="Arial" w:hAnsi="Arial" w:cs="Arial"/>
          <w:sz w:val="24"/>
          <w:szCs w:val="24"/>
        </w:rPr>
      </w:pPr>
    </w:p>
    <w:bookmarkStart w:id="3" w:name="Text2"/>
    <w:p w:rsidR="005620AA" w:rsidRPr="000839A9" w:rsidRDefault="005620AA" w:rsidP="000839A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sz w:val="24"/>
          <w:szCs w:val="24"/>
        </w:rPr>
        <w:fldChar w:fldCharType="end"/>
      </w:r>
      <w:bookmarkEnd w:id="3"/>
    </w:p>
    <w:p w:rsidR="005620AA" w:rsidRDefault="005620AA" w:rsidP="008B4F75">
      <w:pPr>
        <w:pStyle w:val="ListParagraph"/>
        <w:rPr>
          <w:rFonts w:ascii="Arial" w:hAnsi="Arial" w:cs="Arial"/>
          <w:sz w:val="24"/>
          <w:szCs w:val="24"/>
        </w:rPr>
      </w:pPr>
    </w:p>
    <w:p w:rsidR="005620AA" w:rsidRDefault="005620AA" w:rsidP="001D669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Would you be interested in working as a volunteer in the library and/or help manage it?</w:t>
      </w:r>
      <w:r w:rsidRPr="001D669F">
        <w:rPr>
          <w:rFonts w:ascii="Arial" w:hAnsi="Arial" w:cs="Arial"/>
          <w:sz w:val="24"/>
          <w:szCs w:val="24"/>
        </w:rPr>
        <w:t xml:space="preserve"> </w:t>
      </w:r>
    </w:p>
    <w:p w:rsidR="005620AA" w:rsidRDefault="005620AA" w:rsidP="001D669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Yes               </w:t>
      </w:r>
      <w:r>
        <w:rPr>
          <w:rFonts w:ascii="Arial" w:hAnsi="Arial" w:cs="Arial"/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  <w:t xml:space="preserve">       No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</w:p>
    <w:p w:rsidR="005620AA" w:rsidRDefault="005620AA" w:rsidP="0017745A">
      <w:pPr>
        <w:rPr>
          <w:rFonts w:ascii="Arial" w:hAnsi="Arial" w:cs="Arial"/>
          <w:sz w:val="24"/>
          <w:szCs w:val="24"/>
        </w:rPr>
      </w:pPr>
    </w:p>
    <w:p w:rsidR="005620AA" w:rsidRDefault="005620AA" w:rsidP="001774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If yes, could you offer any of the following skills?  Please tick all skills which you could offer:</w:t>
      </w:r>
    </w:p>
    <w:bookmarkStart w:id="4" w:name="Check3"/>
    <w:p w:rsidR="005620AA" w:rsidRDefault="005620AA" w:rsidP="001D66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bookmarkEnd w:id="4"/>
      <w:r>
        <w:rPr>
          <w:rFonts w:ascii="Arial" w:hAnsi="Arial" w:cs="Arial"/>
          <w:sz w:val="24"/>
          <w:szCs w:val="24"/>
        </w:rPr>
        <w:tab/>
        <w:t>welcoming visitors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5" w:name="Check4"/>
      <w:r>
        <w:rPr>
          <w:rFonts w:ascii="Arial" w:hAnsi="Arial" w:cs="Arial"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bookmarkEnd w:id="5"/>
      <w:r>
        <w:rPr>
          <w:rFonts w:ascii="Arial" w:hAnsi="Arial" w:cs="Arial"/>
          <w:sz w:val="24"/>
          <w:szCs w:val="24"/>
        </w:rPr>
        <w:tab/>
        <w:t>admin tasks</w:t>
      </w:r>
    </w:p>
    <w:p w:rsidR="005620AA" w:rsidRDefault="005620AA" w:rsidP="001D66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  <w:t>finance experience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  <w:t xml:space="preserve">issuing books (after training) </w:t>
      </w:r>
    </w:p>
    <w:p w:rsidR="005620AA" w:rsidRDefault="005620AA" w:rsidP="001D66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  <w:t>displays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  <w:t>marketing experience</w:t>
      </w:r>
    </w:p>
    <w:p w:rsidR="005620AA" w:rsidRDefault="005620AA" w:rsidP="001D66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  <w:t xml:space="preserve">keeping the library tidy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  <w:t>business experience</w:t>
      </w:r>
    </w:p>
    <w:p w:rsidR="005620AA" w:rsidRDefault="005620AA" w:rsidP="0017745A">
      <w:pPr>
        <w:rPr>
          <w:rFonts w:ascii="Arial" w:hAnsi="Arial" w:cs="Arial"/>
          <w:sz w:val="24"/>
          <w:szCs w:val="24"/>
        </w:rPr>
      </w:pPr>
    </w:p>
    <w:p w:rsidR="005620AA" w:rsidRDefault="005620AA" w:rsidP="001774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add any other skills you have which you think could be useful</w:t>
      </w:r>
    </w:p>
    <w:bookmarkStart w:id="6" w:name="Text3"/>
    <w:p w:rsidR="005620AA" w:rsidRDefault="005620AA" w:rsidP="001774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sz w:val="24"/>
          <w:szCs w:val="24"/>
        </w:rPr>
        <w:fldChar w:fldCharType="end"/>
      </w:r>
      <w:bookmarkEnd w:id="6"/>
    </w:p>
    <w:p w:rsidR="005620AA" w:rsidRDefault="005620AA" w:rsidP="0017745A">
      <w:pPr>
        <w:rPr>
          <w:rFonts w:ascii="Arial" w:hAnsi="Arial" w:cs="Arial"/>
          <w:sz w:val="24"/>
          <w:szCs w:val="24"/>
        </w:rPr>
      </w:pPr>
    </w:p>
    <w:p w:rsidR="005620AA" w:rsidRDefault="005620AA" w:rsidP="001774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you have any suggestions about how we can make the library work for you?</w:t>
      </w:r>
    </w:p>
    <w:bookmarkStart w:id="7" w:name="Text4"/>
    <w:p w:rsidR="005620AA" w:rsidRDefault="005620AA" w:rsidP="001774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sz w:val="24"/>
          <w:szCs w:val="24"/>
        </w:rPr>
        <w:fldChar w:fldCharType="end"/>
      </w:r>
      <w:bookmarkEnd w:id="7"/>
    </w:p>
    <w:p w:rsidR="005620AA" w:rsidRDefault="005620AA" w:rsidP="0017745A">
      <w:pPr>
        <w:rPr>
          <w:rFonts w:ascii="Arial" w:hAnsi="Arial" w:cs="Arial"/>
          <w:sz w:val="24"/>
          <w:szCs w:val="24"/>
        </w:rPr>
      </w:pPr>
    </w:p>
    <w:p w:rsidR="005620AA" w:rsidRDefault="005620AA" w:rsidP="001774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Any other comments you would like to make.</w:t>
      </w:r>
    </w:p>
    <w:bookmarkStart w:id="8" w:name="Text5"/>
    <w:p w:rsidR="005620AA" w:rsidRDefault="005620AA" w:rsidP="001774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sz w:val="24"/>
          <w:szCs w:val="24"/>
        </w:rPr>
        <w:fldChar w:fldCharType="end"/>
      </w:r>
      <w:bookmarkEnd w:id="8"/>
    </w:p>
    <w:p w:rsidR="005620AA" w:rsidRDefault="005620AA" w:rsidP="0017745A">
      <w:pPr>
        <w:rPr>
          <w:rFonts w:ascii="Arial" w:hAnsi="Arial" w:cs="Arial"/>
          <w:sz w:val="24"/>
          <w:szCs w:val="24"/>
        </w:rPr>
      </w:pPr>
    </w:p>
    <w:p w:rsidR="005620AA" w:rsidRDefault="005620AA" w:rsidP="001774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would like to be kept up to date with developments please add a contact name and address (preferably email)</w:t>
      </w:r>
    </w:p>
    <w:bookmarkStart w:id="9" w:name="Text6"/>
    <w:p w:rsidR="005620AA" w:rsidRDefault="005620AA" w:rsidP="001774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>
          <w:ffData>
            <w:name w:val="Text6"/>
            <w:enabled/>
            <w:calcOnExit w:val="0"/>
            <w:textInput/>
          </w:ffData>
        </w:fldChar>
      </w:r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sz w:val="24"/>
          <w:szCs w:val="24"/>
        </w:rPr>
        <w:fldChar w:fldCharType="end"/>
      </w:r>
      <w:bookmarkEnd w:id="9"/>
    </w:p>
    <w:p w:rsidR="005620AA" w:rsidRDefault="005620AA" w:rsidP="0017745A">
      <w:pPr>
        <w:rPr>
          <w:rFonts w:ascii="Arial" w:hAnsi="Arial" w:cs="Arial"/>
          <w:sz w:val="24"/>
          <w:szCs w:val="24"/>
        </w:rPr>
      </w:pPr>
    </w:p>
    <w:p w:rsidR="005620AA" w:rsidRPr="008B4F75" w:rsidRDefault="005620AA" w:rsidP="008B4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for completing this questionnaire</w:t>
      </w:r>
    </w:p>
    <w:sectPr w:rsidR="005620AA" w:rsidRPr="008B4F75" w:rsidSect="00E8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0AA" w:rsidRDefault="005620AA" w:rsidP="00E828B8">
      <w:pPr>
        <w:spacing w:after="0" w:line="240" w:lineRule="auto"/>
      </w:pPr>
      <w:r>
        <w:separator/>
      </w:r>
    </w:p>
  </w:endnote>
  <w:endnote w:type="continuationSeparator" w:id="0">
    <w:p w:rsidR="005620AA" w:rsidRDefault="005620AA" w:rsidP="00E82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0AA" w:rsidRDefault="005620AA" w:rsidP="00E828B8">
      <w:pPr>
        <w:spacing w:after="0" w:line="240" w:lineRule="auto"/>
      </w:pPr>
      <w:r>
        <w:separator/>
      </w:r>
    </w:p>
  </w:footnote>
  <w:footnote w:type="continuationSeparator" w:id="0">
    <w:p w:rsidR="005620AA" w:rsidRDefault="005620AA" w:rsidP="00E82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52401"/>
    <w:multiLevelType w:val="hybridMultilevel"/>
    <w:tmpl w:val="3D70564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2E43"/>
    <w:rsid w:val="00044231"/>
    <w:rsid w:val="00065006"/>
    <w:rsid w:val="000839A9"/>
    <w:rsid w:val="0017745A"/>
    <w:rsid w:val="001B297C"/>
    <w:rsid w:val="001D669F"/>
    <w:rsid w:val="00243C47"/>
    <w:rsid w:val="002564AE"/>
    <w:rsid w:val="002F507F"/>
    <w:rsid w:val="00306857"/>
    <w:rsid w:val="003E24B0"/>
    <w:rsid w:val="004F6A6E"/>
    <w:rsid w:val="00542FD7"/>
    <w:rsid w:val="005620AA"/>
    <w:rsid w:val="00622E43"/>
    <w:rsid w:val="006E645A"/>
    <w:rsid w:val="007A7FE9"/>
    <w:rsid w:val="007D2EF2"/>
    <w:rsid w:val="00881761"/>
    <w:rsid w:val="008B4F75"/>
    <w:rsid w:val="00B84FC6"/>
    <w:rsid w:val="00C2753F"/>
    <w:rsid w:val="00CB5404"/>
    <w:rsid w:val="00E12BCA"/>
    <w:rsid w:val="00E26D83"/>
    <w:rsid w:val="00E63B40"/>
    <w:rsid w:val="00E7102C"/>
    <w:rsid w:val="00E828B8"/>
    <w:rsid w:val="00F73B57"/>
    <w:rsid w:val="00F76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40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22E4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622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82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828B8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E82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828B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82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828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nnyhollas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368</Words>
  <Characters>2100</Characters>
  <Application>Microsoft Office Outlook</Application>
  <DocSecurity>0</DocSecurity>
  <Lines>0</Lines>
  <Paragraphs>0</Paragraphs>
  <ScaleCrop>false</ScaleCrop>
  <Company>MESH Computers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Wing Library Developments</dc:title>
  <dc:subject/>
  <dc:creator>Bryony</dc:creator>
  <cp:keywords/>
  <dc:description/>
  <cp:lastModifiedBy>jwesley</cp:lastModifiedBy>
  <cp:revision>3</cp:revision>
  <cp:lastPrinted>2011-04-26T20:28:00Z</cp:lastPrinted>
  <dcterms:created xsi:type="dcterms:W3CDTF">2011-05-03T11:23:00Z</dcterms:created>
  <dcterms:modified xsi:type="dcterms:W3CDTF">2011-05-03T11:24:00Z</dcterms:modified>
</cp:coreProperties>
</file>